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9A87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1A3BF86C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09B616BD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2992F96C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776E2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87CFE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FDB4A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C7681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B1DCA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28993" w14:textId="3FC8F6E1" w:rsidR="00D24B1C" w:rsidRPr="00360D19" w:rsidRDefault="00D24B1C" w:rsidP="00D24B1C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="00EB133D">
        <w:rPr>
          <w:rFonts w:ascii="Times New Roman" w:hAnsi="Times New Roman" w:cs="Times New Roman"/>
          <w:b/>
          <w:bCs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14:paraId="6004B946" w14:textId="77777777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3044896C" w14:textId="5D28E1A6" w:rsidR="00D24B1C" w:rsidRPr="00360D19" w:rsidRDefault="00D24B1C" w:rsidP="00D24B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5058C9A7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CE834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4F93E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A9E28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24E2F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E18E6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DEF66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B8834" w14:textId="77777777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DF5D1BE" w14:textId="16B4A004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студент группы ИСТбд-13</w:t>
      </w:r>
    </w:p>
    <w:p w14:paraId="2B4959F2" w14:textId="25241909" w:rsidR="00D24B1C" w:rsidRPr="00360D19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Штакал И.Б.</w:t>
      </w:r>
    </w:p>
    <w:p w14:paraId="4A7C3243" w14:textId="73A4DCB9" w:rsidR="00D24B1C" w:rsidRPr="00360D19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14:paraId="19A11A6F" w14:textId="77777777" w:rsidR="00D24B1C" w:rsidRPr="00360D19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14:paraId="7BF24CE4" w14:textId="77777777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</w:t>
      </w:r>
    </w:p>
    <w:p w14:paraId="39FED852" w14:textId="6D550163" w:rsidR="00D24B1C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D24B1C">
        <w:rPr>
          <w:rFonts w:ascii="Times New Roman" w:hAnsi="Times New Roman" w:cs="Times New Roman"/>
          <w:sz w:val="28"/>
          <w:szCs w:val="28"/>
        </w:rPr>
        <w:t>Доцент кафедры «И</w:t>
      </w:r>
      <w:r>
        <w:rPr>
          <w:rFonts w:ascii="Times New Roman" w:hAnsi="Times New Roman" w:cs="Times New Roman"/>
          <w:sz w:val="28"/>
          <w:szCs w:val="28"/>
        </w:rPr>
        <w:t>ВК</w:t>
      </w:r>
      <w:r w:rsidRPr="00D24B1C">
        <w:rPr>
          <w:rFonts w:ascii="Times New Roman" w:hAnsi="Times New Roman" w:cs="Times New Roman"/>
          <w:sz w:val="28"/>
          <w:szCs w:val="28"/>
        </w:rPr>
        <w:t>»</w:t>
      </w:r>
    </w:p>
    <w:p w14:paraId="450CB60D" w14:textId="77777777" w:rsidR="00D24B1C" w:rsidRPr="00360D19" w:rsidRDefault="00D24B1C" w:rsidP="00D24B1C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14:paraId="13B0E099" w14:textId="77777777" w:rsidR="00D24B1C" w:rsidRPr="00360D19" w:rsidRDefault="00D24B1C" w:rsidP="00D24B1C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03A51930" w14:textId="77777777" w:rsidR="00D24B1C" w:rsidRPr="00360D19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C4047A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ECA572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92BBB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A848F6" w14:textId="77777777" w:rsidR="00D24B1C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701913" w14:textId="77777777" w:rsidR="00D24B1C" w:rsidRPr="00360D19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93DA43" w14:textId="77777777" w:rsidR="00D24B1C" w:rsidRPr="00360D19" w:rsidRDefault="00D24B1C" w:rsidP="00D24B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28F9A1" w14:textId="77777777" w:rsidR="00D24B1C" w:rsidRPr="00360D19" w:rsidRDefault="00D24B1C" w:rsidP="00D24B1C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14:paraId="6FFD85A7" w14:textId="77777777" w:rsidR="00D24B1C" w:rsidRPr="00360D19" w:rsidRDefault="00D24B1C" w:rsidP="00D24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14:paraId="52F56EAB" w14:textId="77777777" w:rsidR="00D24B1C" w:rsidRDefault="00D24B1C" w:rsidP="00D24B1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14:paraId="5AE33525" w14:textId="1231D0E7" w:rsidR="00D24B1C" w:rsidRPr="00D24B1C" w:rsidRDefault="00D24B1C" w:rsidP="00D24B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1FB74670" w14:textId="77777777" w:rsidR="00D24B1C" w:rsidRDefault="00D24B1C">
      <w:pPr>
        <w:pStyle w:val="Standard"/>
      </w:pPr>
    </w:p>
    <w:p w14:paraId="5DA56459" w14:textId="77777777" w:rsidR="004F5AA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Сравнительный график для n от 1 до 30</w:t>
      </w:r>
    </w:p>
    <w:p w14:paraId="2D0781A0" w14:textId="77777777" w:rsidR="004F5AAB" w:rsidRDefault="004F5AAB">
      <w:pPr>
        <w:pStyle w:val="Standard"/>
        <w:jc w:val="center"/>
      </w:pPr>
    </w:p>
    <w:p w14:paraId="1404A20E" w14:textId="77777777" w:rsidR="004F5AAB" w:rsidRDefault="00000000">
      <w:pPr>
        <w:pStyle w:val="Standard"/>
        <w:jc w:val="center"/>
      </w:pPr>
      <w:r>
        <w:rPr>
          <w:noProof/>
        </w:rPr>
        <w:drawing>
          <wp:inline distT="0" distB="0" distL="0" distR="0" wp14:anchorId="0A61649A" wp14:editId="555D10C8">
            <wp:extent cx="5360331" cy="4020241"/>
            <wp:effectExtent l="0" t="0" r="0" b="0"/>
            <wp:docPr id="62724719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331" cy="4020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B4BEEB" w14:textId="77777777" w:rsidR="004F5AAB" w:rsidRDefault="004F5AAB" w:rsidP="00D24B1C">
      <w:pPr>
        <w:pStyle w:val="Standard"/>
      </w:pPr>
    </w:p>
    <w:p w14:paraId="0F0D2B4B" w14:textId="77777777" w:rsidR="004F5AAB" w:rsidRDefault="004F5AAB">
      <w:pPr>
        <w:pStyle w:val="Standard"/>
        <w:jc w:val="center"/>
      </w:pPr>
    </w:p>
    <w:p w14:paraId="0742A1B5" w14:textId="77777777" w:rsidR="004F5AA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n равного 25, рекурсия начинает работать дольше секунды, а график времени его работы растет экспоненциально, что говорит о его неэффективности для данной рекуррентной функции. В то же время итерация сохраняет скорость работы меньше секунды до n равного 21000.</w:t>
      </w:r>
    </w:p>
    <w:p w14:paraId="22425ED8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D3FE3" w14:textId="77777777" w:rsidR="004F5AA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границы применения рекурсии ограничиваются не только характеристиками вычислительной машины, но и временем работы, если оно ограниченно.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30 рекурсивный подход не целесообразен, но тем не менее возможен.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1000 не работает на тестируемом компьютере. </w:t>
      </w:r>
    </w:p>
    <w:p w14:paraId="33C8C2E1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398D3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A8661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F22C20" w14:textId="77777777" w:rsidR="004F5AAB" w:rsidRDefault="004F5A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6E5498" w14:textId="77777777" w:rsidR="004F5AAB" w:rsidRDefault="004F5AAB" w:rsidP="00D24B1C">
      <w:pPr>
        <w:pStyle w:val="Standard"/>
      </w:pPr>
    </w:p>
    <w:p w14:paraId="35B018FF" w14:textId="77777777" w:rsidR="004F5AA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График итерационного подхода для n от 1 до 30000 (шаг 100)</w:t>
      </w:r>
    </w:p>
    <w:p w14:paraId="3FBBC268" w14:textId="77777777" w:rsidR="004F5AAB" w:rsidRDefault="004F5AAB">
      <w:pPr>
        <w:pStyle w:val="Standard"/>
      </w:pPr>
    </w:p>
    <w:p w14:paraId="211DEC78" w14:textId="77777777" w:rsidR="004F5AAB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59A245" wp14:editId="7FB31431">
            <wp:extent cx="5852169" cy="4236726"/>
            <wp:effectExtent l="0" t="0" r="0" b="0"/>
            <wp:docPr id="85415994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2367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058586" w14:textId="77777777" w:rsidR="004F5AAB" w:rsidRDefault="004F5AAB">
      <w:pPr>
        <w:pStyle w:val="Standard"/>
        <w:jc w:val="center"/>
      </w:pPr>
    </w:p>
    <w:p w14:paraId="3EC23B6B" w14:textId="77777777" w:rsidR="00EB133D" w:rsidRDefault="00D24B1C" w:rsidP="00EB13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Итерация</w:t>
      </w:r>
      <w:r w:rsidR="00EB133D">
        <w:rPr>
          <w:rFonts w:ascii="Times New Roman" w:eastAsia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сохраняет работоспособность даже при больших числах. Но требует больших временных затрат, особенно при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5000.</w:t>
      </w:r>
      <w:r w:rsidR="00EB1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133D">
        <w:rPr>
          <w:rFonts w:ascii="Times New Roman" w:eastAsia="Times New Roman" w:hAnsi="Times New Roman" w:cs="Times New Roman"/>
          <w:sz w:val="28"/>
          <w:szCs w:val="28"/>
        </w:rPr>
        <w:t>Скачки в графике можно объяснить непропорциональной нагрузкой на компьютер в разные моменты времени.</w:t>
      </w:r>
    </w:p>
    <w:p w14:paraId="0A43DDF9" w14:textId="3C6E450C" w:rsidR="00D24B1C" w:rsidRDefault="00D24B1C" w:rsidP="00D24B1C">
      <w:pPr>
        <w:jc w:val="both"/>
      </w:pPr>
    </w:p>
    <w:p w14:paraId="32E0158F" w14:textId="77777777" w:rsidR="004F5AAB" w:rsidRPr="00D24B1C" w:rsidRDefault="004F5AAB" w:rsidP="00D24B1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896654C" w14:textId="77777777" w:rsidR="00D24B1C" w:rsidRDefault="00D24B1C">
      <w:pPr>
        <w:pStyle w:val="Standard"/>
        <w:jc w:val="center"/>
      </w:pPr>
    </w:p>
    <w:p w14:paraId="22662C7D" w14:textId="77777777" w:rsidR="00D24B1C" w:rsidRDefault="00D24B1C">
      <w:pPr>
        <w:pStyle w:val="Standard"/>
        <w:jc w:val="center"/>
      </w:pPr>
    </w:p>
    <w:p w14:paraId="668DE205" w14:textId="77777777" w:rsidR="00D24B1C" w:rsidRDefault="00D24B1C">
      <w:pPr>
        <w:pStyle w:val="Standard"/>
        <w:jc w:val="center"/>
      </w:pPr>
    </w:p>
    <w:p w14:paraId="5A9C3CB5" w14:textId="77777777" w:rsidR="00D24B1C" w:rsidRDefault="00D24B1C">
      <w:pPr>
        <w:pStyle w:val="Standard"/>
        <w:jc w:val="center"/>
      </w:pPr>
    </w:p>
    <w:p w14:paraId="283A2E08" w14:textId="77777777" w:rsidR="00D24B1C" w:rsidRDefault="00D24B1C">
      <w:pPr>
        <w:pStyle w:val="Standard"/>
        <w:jc w:val="center"/>
      </w:pPr>
    </w:p>
    <w:p w14:paraId="5D62D114" w14:textId="77777777" w:rsidR="00D24B1C" w:rsidRDefault="00D24B1C">
      <w:pPr>
        <w:pStyle w:val="Standard"/>
        <w:jc w:val="center"/>
      </w:pPr>
    </w:p>
    <w:p w14:paraId="033325B9" w14:textId="77777777" w:rsidR="00D24B1C" w:rsidRDefault="00D24B1C">
      <w:pPr>
        <w:pStyle w:val="Standard"/>
        <w:jc w:val="center"/>
      </w:pPr>
    </w:p>
    <w:p w14:paraId="5729AD56" w14:textId="77777777" w:rsidR="00D24B1C" w:rsidRDefault="00D24B1C">
      <w:pPr>
        <w:pStyle w:val="Standard"/>
        <w:jc w:val="center"/>
      </w:pPr>
    </w:p>
    <w:p w14:paraId="0F5EF8FB" w14:textId="77777777" w:rsidR="00D24B1C" w:rsidRDefault="00D24B1C">
      <w:pPr>
        <w:pStyle w:val="Standard"/>
        <w:jc w:val="center"/>
      </w:pPr>
    </w:p>
    <w:p w14:paraId="2DA20E4A" w14:textId="77777777" w:rsidR="00D24B1C" w:rsidRDefault="00D24B1C">
      <w:pPr>
        <w:pStyle w:val="Standard"/>
        <w:jc w:val="center"/>
      </w:pPr>
    </w:p>
    <w:p w14:paraId="67BADF28" w14:textId="77777777" w:rsidR="00D24B1C" w:rsidRDefault="00D24B1C">
      <w:pPr>
        <w:pStyle w:val="Standard"/>
        <w:jc w:val="center"/>
      </w:pPr>
    </w:p>
    <w:p w14:paraId="0AE32933" w14:textId="77777777" w:rsidR="00D24B1C" w:rsidRDefault="00D24B1C">
      <w:pPr>
        <w:pStyle w:val="Standard"/>
        <w:jc w:val="center"/>
      </w:pPr>
    </w:p>
    <w:p w14:paraId="4E01ADF8" w14:textId="77777777" w:rsidR="00D24B1C" w:rsidRDefault="00D24B1C">
      <w:pPr>
        <w:pStyle w:val="Standard"/>
        <w:jc w:val="center"/>
      </w:pPr>
    </w:p>
    <w:p w14:paraId="764AE057" w14:textId="77777777" w:rsidR="00D24B1C" w:rsidRDefault="00D24B1C">
      <w:pPr>
        <w:pStyle w:val="Standard"/>
        <w:jc w:val="center"/>
      </w:pPr>
    </w:p>
    <w:p w14:paraId="71E4A412" w14:textId="77777777" w:rsidR="00D24B1C" w:rsidRDefault="00D24B1C" w:rsidP="00EB133D">
      <w:pPr>
        <w:pStyle w:val="Standard"/>
      </w:pPr>
    </w:p>
    <w:p w14:paraId="3FE8DD30" w14:textId="77777777" w:rsidR="00D24B1C" w:rsidRDefault="00D24B1C" w:rsidP="00EB133D">
      <w:pPr>
        <w:pStyle w:val="Standard"/>
      </w:pPr>
    </w:p>
    <w:p w14:paraId="4BB90338" w14:textId="77777777" w:rsidR="00EB133D" w:rsidRDefault="00EB133D" w:rsidP="00EB13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Сравнительная таблица для n от 1 до 30</w:t>
      </w:r>
    </w:p>
    <w:p w14:paraId="59A7EB69" w14:textId="77777777" w:rsidR="004F5AAB" w:rsidRDefault="004F5AAB" w:rsidP="00EB133D">
      <w:pPr>
        <w:pStyle w:val="Standard"/>
      </w:pPr>
    </w:p>
    <w:tbl>
      <w:tblPr>
        <w:tblW w:w="99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8"/>
      </w:tblGrid>
      <w:tr w:rsidR="004F5AAB" w14:paraId="65DDEFA6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EFA88" w14:textId="77777777" w:rsidR="004F5AAB" w:rsidRDefault="00000000">
            <w:pPr>
              <w:pStyle w:val="Standard"/>
              <w:jc w:val="both"/>
              <w:rPr>
                <w:u w:val="single"/>
              </w:rPr>
            </w:pPr>
            <w:r>
              <w:rPr>
                <w:u w:val="single"/>
              </w:rPr>
              <w:t>n     Время рекурсии (</w:t>
            </w:r>
            <w:proofErr w:type="gramStart"/>
            <w:r>
              <w:rPr>
                <w:u w:val="single"/>
              </w:rPr>
              <w:t xml:space="preserve">с)   </w:t>
            </w:r>
            <w:proofErr w:type="gramEnd"/>
            <w:r>
              <w:rPr>
                <w:u w:val="single"/>
              </w:rPr>
              <w:t xml:space="preserve">           Время итерации (с)              Знач. рекурсии   Знач. итерации</w:t>
            </w:r>
          </w:p>
        </w:tc>
      </w:tr>
      <w:tr w:rsidR="004F5AAB" w14:paraId="37501387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8EA5" w14:textId="77777777" w:rsidR="004F5AAB" w:rsidRDefault="00000000">
            <w:pPr>
              <w:pStyle w:val="Standard"/>
              <w:jc w:val="both"/>
            </w:pPr>
            <w:r>
              <w:t>2      1.3589859008789062e-05    1.0728836059570312e-05      1                          1</w:t>
            </w:r>
          </w:p>
        </w:tc>
      </w:tr>
      <w:tr w:rsidR="004F5AAB" w14:paraId="17252962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F5BE" w14:textId="77777777" w:rsidR="004F5AAB" w:rsidRDefault="00000000">
            <w:pPr>
              <w:pStyle w:val="Standard"/>
              <w:jc w:val="both"/>
            </w:pPr>
            <w:r>
              <w:t>3      5.245208740234375e-06      6.9141387939453125e-06      3                          3</w:t>
            </w:r>
          </w:p>
        </w:tc>
      </w:tr>
      <w:tr w:rsidR="004F5AAB" w14:paraId="35FC0663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404A" w14:textId="77777777" w:rsidR="004F5AAB" w:rsidRDefault="00000000">
            <w:pPr>
              <w:pStyle w:val="Standard"/>
              <w:jc w:val="both"/>
            </w:pPr>
            <w:r>
              <w:t>4      5.4836273193359375e-06    5.245208740234375e-06        8                          8</w:t>
            </w:r>
          </w:p>
        </w:tc>
      </w:tr>
      <w:tr w:rsidR="004F5AAB" w14:paraId="7E6EAEE6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DE3F3" w14:textId="77777777" w:rsidR="004F5AAB" w:rsidRDefault="00000000">
            <w:pPr>
              <w:pStyle w:val="Standard"/>
              <w:jc w:val="both"/>
            </w:pPr>
            <w:r>
              <w:t>5      5.9604644775390625e-06    5.245208740234375e-06        19                        19</w:t>
            </w:r>
          </w:p>
        </w:tc>
      </w:tr>
      <w:tr w:rsidR="004F5AAB" w14:paraId="55773153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B4A6" w14:textId="77777777" w:rsidR="004F5AAB" w:rsidRDefault="00000000">
            <w:pPr>
              <w:pStyle w:val="Standard"/>
              <w:jc w:val="both"/>
            </w:pPr>
            <w:r>
              <w:t>6      3.910064697265625e-05      5.9604644775390625e-06      43                        43</w:t>
            </w:r>
          </w:p>
        </w:tc>
      </w:tr>
      <w:tr w:rsidR="004F5AAB" w14:paraId="5EA44CCE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C2214" w14:textId="77777777" w:rsidR="004F5AAB" w:rsidRDefault="00000000">
            <w:pPr>
              <w:pStyle w:val="Standard"/>
              <w:jc w:val="both"/>
            </w:pPr>
            <w:r>
              <w:t>7      1.6689300537109375e-05    4.76837158203125e-06          93                        93</w:t>
            </w:r>
          </w:p>
        </w:tc>
      </w:tr>
      <w:tr w:rsidR="004F5AAB" w14:paraId="46F87C92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581F" w14:textId="77777777" w:rsidR="004F5AAB" w:rsidRDefault="00000000">
            <w:pPr>
              <w:pStyle w:val="Standard"/>
              <w:jc w:val="both"/>
            </w:pPr>
            <w:r>
              <w:t>8      2.574920654296875e-05      9.059906005859375e-06        198                      198</w:t>
            </w:r>
          </w:p>
        </w:tc>
      </w:tr>
      <w:tr w:rsidR="004F5AAB" w14:paraId="4F52744E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FC8AD" w14:textId="77777777" w:rsidR="004F5AAB" w:rsidRDefault="00000000">
            <w:pPr>
              <w:pStyle w:val="Standard"/>
              <w:jc w:val="both"/>
            </w:pPr>
            <w:r>
              <w:t>9      5.936622619628906e-05      5.9604644775390625e-06      411                      411</w:t>
            </w:r>
          </w:p>
        </w:tc>
      </w:tr>
      <w:tr w:rsidR="004F5AAB" w14:paraId="4D366ADC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4BDE9" w14:textId="77777777" w:rsidR="004F5AAB" w:rsidRDefault="00000000">
            <w:pPr>
              <w:pStyle w:val="Standard"/>
              <w:jc w:val="both"/>
            </w:pPr>
            <w:r>
              <w:t>10    9.250640869140625e-05      7.3909759521484375e-06      848                      848</w:t>
            </w:r>
          </w:p>
        </w:tc>
      </w:tr>
      <w:tr w:rsidR="004F5AAB" w14:paraId="2C489510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E643F" w14:textId="77777777" w:rsidR="004F5AAB" w:rsidRDefault="00000000">
            <w:pPr>
              <w:pStyle w:val="Standard"/>
              <w:jc w:val="both"/>
            </w:pPr>
            <w:r>
              <w:t>11    0.00015926361083984375   5.245208740234375e-06        1727                    1727</w:t>
            </w:r>
          </w:p>
        </w:tc>
      </w:tr>
      <w:tr w:rsidR="004F5AAB" w14:paraId="35532305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B47EC" w14:textId="77777777" w:rsidR="004F5AAB" w:rsidRDefault="00000000">
            <w:pPr>
              <w:pStyle w:val="Standard"/>
              <w:jc w:val="both"/>
            </w:pPr>
            <w:r>
              <w:t>12    0.0002713203430175781     6.9141387939453125e-06      3508                    3508</w:t>
            </w:r>
          </w:p>
        </w:tc>
      </w:tr>
      <w:tr w:rsidR="004F5AAB" w14:paraId="4CAE33F3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3B13" w14:textId="77777777" w:rsidR="004F5AAB" w:rsidRDefault="00000000">
            <w:pPr>
              <w:pStyle w:val="Standard"/>
              <w:jc w:val="both"/>
            </w:pPr>
            <w:r>
              <w:t>13    0.0005438327789306641     8.344650268554688e-06        7079                    7079</w:t>
            </w:r>
          </w:p>
        </w:tc>
      </w:tr>
      <w:tr w:rsidR="004F5AAB" w14:paraId="290ED47D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C845" w14:textId="77777777" w:rsidR="004F5AAB" w:rsidRDefault="00000000">
            <w:pPr>
              <w:pStyle w:val="Standard"/>
              <w:jc w:val="both"/>
            </w:pPr>
            <w:r>
              <w:t>14    0.0011360645294189453     2.002716064453125e-05        14269                  14269</w:t>
            </w:r>
          </w:p>
        </w:tc>
      </w:tr>
      <w:tr w:rsidR="004F5AAB" w14:paraId="7B7DBB7A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A7596" w14:textId="77777777" w:rsidR="004F5AAB" w:rsidRDefault="00000000">
            <w:pPr>
              <w:pStyle w:val="Standard"/>
              <w:jc w:val="both"/>
            </w:pPr>
            <w:r>
              <w:t>15    0.0031223297119140625     2.8371810913085938e-05      28665                  28665</w:t>
            </w:r>
          </w:p>
        </w:tc>
      </w:tr>
      <w:tr w:rsidR="004F5AAB" w14:paraId="68A71968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3C2C" w14:textId="77777777" w:rsidR="004F5AAB" w:rsidRDefault="00000000">
            <w:pPr>
              <w:pStyle w:val="Standard"/>
              <w:jc w:val="both"/>
            </w:pPr>
            <w:r>
              <w:t>16    0.00539398193359375         2.6702880859375e-05            57554                  57554</w:t>
            </w:r>
          </w:p>
        </w:tc>
      </w:tr>
      <w:tr w:rsidR="004F5AAB" w14:paraId="5F88D7AE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982D" w14:textId="77777777" w:rsidR="004F5AAB" w:rsidRDefault="00000000">
            <w:pPr>
              <w:pStyle w:val="Standard"/>
              <w:jc w:val="both"/>
            </w:pPr>
            <w:r>
              <w:t>17    0.010821342468261719       2.86102294921875e-05          115363                115363</w:t>
            </w:r>
          </w:p>
        </w:tc>
      </w:tr>
      <w:tr w:rsidR="004F5AAB" w14:paraId="3147AF80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0641" w14:textId="77777777" w:rsidR="004F5AAB" w:rsidRDefault="00000000">
            <w:pPr>
              <w:pStyle w:val="Standard"/>
              <w:jc w:val="both"/>
            </w:pPr>
            <w:r>
              <w:t>18    0.028386592864990234       3.600120544433594e-05        231177                231177</w:t>
            </w:r>
          </w:p>
        </w:tc>
      </w:tr>
      <w:tr w:rsidR="004F5AAB" w14:paraId="62EA06FC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48AB5" w14:textId="77777777" w:rsidR="004F5AAB" w:rsidRDefault="00000000">
            <w:pPr>
              <w:pStyle w:val="Standard"/>
              <w:jc w:val="both"/>
            </w:pPr>
            <w:r>
              <w:t>19    0.05279183387756348         3.0517578125e-05                  462865                462865</w:t>
            </w:r>
          </w:p>
        </w:tc>
      </w:tr>
      <w:tr w:rsidR="004F5AAB" w14:paraId="6EC7AF48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EB75" w14:textId="77777777" w:rsidR="004F5AAB" w:rsidRDefault="00000000">
            <w:pPr>
              <w:pStyle w:val="Standard"/>
              <w:jc w:val="both"/>
            </w:pPr>
            <w:r>
              <w:t>20    0.1132960319519043           4.100799560546875e-05        926634                926634</w:t>
            </w:r>
          </w:p>
        </w:tc>
      </w:tr>
      <w:tr w:rsidR="004F5AAB" w14:paraId="72C7A364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C5DCE" w14:textId="77777777" w:rsidR="004F5AAB" w:rsidRDefault="00000000">
            <w:pPr>
              <w:pStyle w:val="Standard"/>
              <w:jc w:val="both"/>
            </w:pPr>
            <w:r>
              <w:t>21    0.20752477645874023         3.7670135498046875e-05      1854292              1854292</w:t>
            </w:r>
          </w:p>
        </w:tc>
      </w:tr>
      <w:tr w:rsidR="004F5AAB" w14:paraId="38121973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2165" w14:textId="77777777" w:rsidR="004F5AAB" w:rsidRDefault="00000000">
            <w:pPr>
              <w:pStyle w:val="Standard"/>
              <w:jc w:val="both"/>
            </w:pPr>
            <w:r>
              <w:t>22    0.41802096366882324         3.790855407714844e-05        3710393              3710393</w:t>
            </w:r>
          </w:p>
        </w:tc>
      </w:tr>
      <w:tr w:rsidR="004F5AAB" w14:paraId="76D1F5F2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3110" w14:textId="77777777" w:rsidR="004F5AAB" w:rsidRDefault="00000000">
            <w:pPr>
              <w:pStyle w:val="Standard"/>
              <w:jc w:val="both"/>
            </w:pPr>
            <w:r>
              <w:t>23    0.8338916301727295           3.981590270996094e-05        7422836              7422836</w:t>
            </w:r>
          </w:p>
        </w:tc>
      </w:tr>
      <w:tr w:rsidR="004F5AAB" w14:paraId="62597232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53B86" w14:textId="77777777" w:rsidR="004F5AAB" w:rsidRDefault="00000000">
            <w:pPr>
              <w:pStyle w:val="Standard"/>
              <w:jc w:val="both"/>
            </w:pPr>
            <w:r>
              <w:t>24    1.7392210960388184           4.291534423828125e-05        14849291            14849291</w:t>
            </w:r>
          </w:p>
        </w:tc>
      </w:tr>
      <w:tr w:rsidR="004F5AAB" w14:paraId="4B3234FE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E55F" w14:textId="77777777" w:rsidR="004F5AAB" w:rsidRDefault="00000000">
            <w:pPr>
              <w:pStyle w:val="Standard"/>
              <w:jc w:val="both"/>
            </w:pPr>
            <w:r>
              <w:t>25    3.2328920364379883           3.24249267578125e-05          29702684            29702684</w:t>
            </w:r>
          </w:p>
        </w:tc>
      </w:tr>
      <w:tr w:rsidR="004F5AAB" w14:paraId="73BEAD53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7D90D" w14:textId="77777777" w:rsidR="004F5AAB" w:rsidRDefault="00000000">
            <w:pPr>
              <w:pStyle w:val="Standard"/>
              <w:jc w:val="both"/>
            </w:pPr>
            <w:r>
              <w:t>26    5.184698104858398             6.67572021484375e-05          59412608            59412608</w:t>
            </w:r>
          </w:p>
        </w:tc>
      </w:tr>
      <w:tr w:rsidR="004F5AAB" w14:paraId="6F67A7D8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C2EAD" w14:textId="77777777" w:rsidR="004F5AAB" w:rsidRDefault="00000000">
            <w:pPr>
              <w:pStyle w:val="Standard"/>
              <w:jc w:val="both"/>
            </w:pPr>
            <w:r>
              <w:t>27    8.536214828491211             3.695487976074219e-05        118833421          118833421</w:t>
            </w:r>
          </w:p>
        </w:tc>
      </w:tr>
      <w:tr w:rsidR="004F5AAB" w14:paraId="4AE48407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F331" w14:textId="77777777" w:rsidR="004F5AAB" w:rsidRDefault="00000000">
            <w:pPr>
              <w:pStyle w:val="Standard"/>
              <w:jc w:val="both"/>
            </w:pPr>
            <w:r>
              <w:t>28    19.874492645263672           2.6702880859375e-05            237681324          237681324</w:t>
            </w:r>
          </w:p>
        </w:tc>
      </w:tr>
      <w:tr w:rsidR="004F5AAB" w14:paraId="007618E5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E9AB" w14:textId="77777777" w:rsidR="004F5AAB" w:rsidRDefault="00000000">
            <w:pPr>
              <w:pStyle w:val="Standard"/>
              <w:jc w:val="both"/>
            </w:pPr>
            <w:r>
              <w:t>29    27.55506205558777             2.6941299438476562e-05      475379059          475379059</w:t>
            </w:r>
          </w:p>
        </w:tc>
      </w:tr>
      <w:tr w:rsidR="004F5AAB" w14:paraId="6AB0F8E1" w14:textId="7777777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5BF84" w14:textId="77777777" w:rsidR="004F5AAB" w:rsidRDefault="00000000">
            <w:pPr>
              <w:pStyle w:val="Standard"/>
              <w:jc w:val="both"/>
            </w:pPr>
            <w:r>
              <w:t>30    56.6185667514801               2.765655517578125e-05        950787084          950787084</w:t>
            </w:r>
          </w:p>
        </w:tc>
      </w:tr>
    </w:tbl>
    <w:p w14:paraId="59CC36DB" w14:textId="77777777" w:rsidR="004F5AAB" w:rsidRDefault="004F5AAB">
      <w:pPr>
        <w:pStyle w:val="Standard"/>
        <w:jc w:val="center"/>
      </w:pPr>
    </w:p>
    <w:p w14:paraId="61D8287A" w14:textId="77777777" w:rsidR="00EB133D" w:rsidRDefault="00EB133D">
      <w:pPr>
        <w:pStyle w:val="Standard"/>
        <w:jc w:val="center"/>
      </w:pPr>
    </w:p>
    <w:p w14:paraId="6A16E19E" w14:textId="77777777" w:rsidR="00EB133D" w:rsidRDefault="00EB133D">
      <w:pPr>
        <w:pStyle w:val="Standard"/>
        <w:jc w:val="center"/>
      </w:pPr>
    </w:p>
    <w:p w14:paraId="7347A085" w14:textId="77777777" w:rsidR="00EB133D" w:rsidRDefault="00EB133D">
      <w:pPr>
        <w:pStyle w:val="Standard"/>
        <w:jc w:val="center"/>
      </w:pPr>
    </w:p>
    <w:p w14:paraId="197DC778" w14:textId="77777777" w:rsidR="00EB133D" w:rsidRDefault="00EB133D">
      <w:pPr>
        <w:pStyle w:val="Standard"/>
        <w:jc w:val="center"/>
      </w:pPr>
    </w:p>
    <w:p w14:paraId="58CCA91A" w14:textId="258F3B35" w:rsidR="00EB133D" w:rsidRDefault="00EB133D" w:rsidP="00EB133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33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D0928A1" w14:textId="77777777" w:rsidR="00EB133D" w:rsidRDefault="00EB133D" w:rsidP="00EB133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ACBE6" w14:textId="270BA5A6" w:rsidR="00EB133D" w:rsidRDefault="00EB133D" w:rsidP="00EB133D">
      <w:p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Г</w:t>
      </w:r>
      <w:r>
        <w:rPr>
          <w:rFonts w:ascii="Times New Roman" w:hAnsi="Times New Roman"/>
          <w:bCs/>
          <w:color w:val="000000"/>
          <w:sz w:val="28"/>
        </w:rPr>
        <w:t xml:space="preserve">раницы применения рекурсивного подхода ограничиваются только характеристиками вычислительной машины. </w:t>
      </w:r>
      <w:r>
        <w:rPr>
          <w:rFonts w:ascii="Times New Roman" w:hAnsi="Times New Roman" w:cs="Arial"/>
          <w:bCs/>
          <w:color w:val="000000"/>
          <w:sz w:val="28"/>
        </w:rPr>
        <w:t xml:space="preserve">Итерационный подход, ограничен характеристиками вычислительной машины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</w:t>
      </w:r>
      <w:r>
        <w:rPr>
          <w:rFonts w:ascii="Times New Roman" w:hAnsi="Times New Roman"/>
          <w:bCs/>
          <w:color w:val="000000"/>
          <w:sz w:val="28"/>
        </w:rPr>
        <w:t>работать настолько долго, сколько ей требуется для расчета результата.</w:t>
      </w:r>
    </w:p>
    <w:p w14:paraId="440D32B5" w14:textId="77777777" w:rsidR="00EB133D" w:rsidRPr="00EB133D" w:rsidRDefault="00EB133D" w:rsidP="00EB13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sectPr w:rsidR="00EB133D" w:rsidRPr="00EB1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880A" w14:textId="77777777" w:rsidR="00A716EA" w:rsidRDefault="00A716EA">
      <w:r>
        <w:separator/>
      </w:r>
    </w:p>
  </w:endnote>
  <w:endnote w:type="continuationSeparator" w:id="0">
    <w:p w14:paraId="02E7C3E7" w14:textId="77777777" w:rsidR="00A716EA" w:rsidRDefault="00A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7A97" w14:textId="77777777" w:rsidR="00A716EA" w:rsidRDefault="00A716EA">
      <w:r>
        <w:rPr>
          <w:color w:val="000000"/>
        </w:rPr>
        <w:separator/>
      </w:r>
    </w:p>
  </w:footnote>
  <w:footnote w:type="continuationSeparator" w:id="0">
    <w:p w14:paraId="75EFDDC0" w14:textId="77777777" w:rsidR="00A716EA" w:rsidRDefault="00A71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5AAB"/>
    <w:rsid w:val="004F5AAB"/>
    <w:rsid w:val="00A716EA"/>
    <w:rsid w:val="00D24B1C"/>
    <w:rsid w:val="00E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7F12"/>
  <w15:docId w15:val="{70DB32D0-21A9-4E15-82D9-0B2C6ED4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Norman Reinhard</dc:creator>
  <cp:lastModifiedBy>Norman Reinhard</cp:lastModifiedBy>
  <cp:revision>2</cp:revision>
  <dcterms:created xsi:type="dcterms:W3CDTF">2023-05-15T18:45:00Z</dcterms:created>
  <dcterms:modified xsi:type="dcterms:W3CDTF">2023-05-15T18:45:00Z</dcterms:modified>
</cp:coreProperties>
</file>